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7C33" w:rsidRDefault="00D73070">
      <w:pPr>
        <w:pStyle w:val="Heading1"/>
        <w:rPr>
          <w:rFonts w:hint="eastAsia"/>
          <w:lang w:eastAsia="zh-CN"/>
        </w:rPr>
      </w:pPr>
      <w:r>
        <w:t>R</w:t>
      </w:r>
      <w:r>
        <w:rPr>
          <w:lang w:eastAsia="zh-CN"/>
        </w:rPr>
        <w:t>EADME</w:t>
      </w:r>
    </w:p>
    <w:p w:rsidR="00727C33" w:rsidRDefault="00232989" w:rsidP="00232989">
      <w:pPr>
        <w:pStyle w:val="ListBullet"/>
      </w:pPr>
      <w:r>
        <w:rPr>
          <w:lang w:eastAsia="zh-CN"/>
        </w:rPr>
        <w:t xml:space="preserve">p1.py: </w:t>
      </w:r>
      <w:r>
        <w:rPr>
          <w:rFonts w:hint="eastAsia"/>
          <w:lang w:eastAsia="zh-CN"/>
        </w:rPr>
        <w:t>Implementation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for problem </w:t>
      </w:r>
      <w:r>
        <w:rPr>
          <w:lang w:eastAsia="zh-CN"/>
        </w:rPr>
        <w:t>1.</w:t>
      </w:r>
    </w:p>
    <w:p w:rsidR="00232989" w:rsidRDefault="00232989" w:rsidP="00232989">
      <w:pPr>
        <w:pStyle w:val="ListBullet"/>
      </w:pPr>
      <w:r>
        <w:rPr>
          <w:lang w:eastAsia="zh-CN"/>
        </w:rPr>
        <w:t xml:space="preserve">p2-p5.mlx: </w:t>
      </w:r>
      <w:r>
        <w:rPr>
          <w:rFonts w:hint="eastAsia"/>
          <w:lang w:eastAsia="zh-CN"/>
        </w:rPr>
        <w:t xml:space="preserve">Implementation for problem </w:t>
      </w:r>
      <w:r>
        <w:rPr>
          <w:lang w:eastAsia="zh-CN"/>
        </w:rPr>
        <w:t>2-5.</w:t>
      </w:r>
    </w:p>
    <w:p w:rsidR="00232989" w:rsidRDefault="00232989" w:rsidP="00232989">
      <w:pPr>
        <w:pStyle w:val="ListBullet"/>
      </w:pPr>
      <w:proofErr w:type="spellStart"/>
      <w:r>
        <w:rPr>
          <w:rFonts w:hint="eastAsia"/>
          <w:lang w:eastAsia="zh-CN"/>
        </w:rPr>
        <w:t>PCA</w:t>
      </w:r>
      <w:r>
        <w:rPr>
          <w:lang w:eastAsia="zh-CN"/>
        </w:rPr>
        <w:t>_via_SVD.m</w:t>
      </w:r>
      <w:proofErr w:type="spellEnd"/>
      <w:r>
        <w:rPr>
          <w:lang w:eastAsia="zh-CN"/>
        </w:rPr>
        <w:t>: Algorithm3 in problem 4.</w:t>
      </w:r>
    </w:p>
    <w:p w:rsidR="00232989" w:rsidRDefault="00232989" w:rsidP="00D14DD9">
      <w:pPr>
        <w:pStyle w:val="ListBullet"/>
        <w:numPr>
          <w:ilvl w:val="0"/>
          <w:numId w:val="0"/>
        </w:numPr>
      </w:pPr>
    </w:p>
    <w:sectPr w:rsidR="0023298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1CC4" w:rsidRDefault="00ED1CC4">
      <w:r>
        <w:separator/>
      </w:r>
    </w:p>
    <w:p w:rsidR="00ED1CC4" w:rsidRDefault="00ED1CC4"/>
  </w:endnote>
  <w:endnote w:type="continuationSeparator" w:id="0">
    <w:p w:rsidR="00ED1CC4" w:rsidRDefault="00ED1CC4">
      <w:r>
        <w:continuationSeparator/>
      </w:r>
    </w:p>
    <w:p w:rsidR="00ED1CC4" w:rsidRDefault="00ED1C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C33" w:rsidRDefault="00ED1C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1CC4" w:rsidRDefault="00ED1CC4">
      <w:r>
        <w:separator/>
      </w:r>
    </w:p>
    <w:p w:rsidR="00ED1CC4" w:rsidRDefault="00ED1CC4"/>
  </w:footnote>
  <w:footnote w:type="continuationSeparator" w:id="0">
    <w:p w:rsidR="00ED1CC4" w:rsidRDefault="00ED1CC4">
      <w:r>
        <w:continuationSeparator/>
      </w:r>
    </w:p>
    <w:p w:rsidR="00ED1CC4" w:rsidRDefault="00ED1C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70"/>
    <w:rsid w:val="00232989"/>
    <w:rsid w:val="00727C33"/>
    <w:rsid w:val="00D14DD9"/>
    <w:rsid w:val="00D73070"/>
    <w:rsid w:val="00ED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F6A5C"/>
  <w15:chartTrackingRefBased/>
  <w15:docId w15:val="{00937934-A828-F042-966D-3B605582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ou/Library/Containers/com.microsoft.Word/Data/Library/Application%20Support/Microsoft/Office/16.0/DTS/en-US%7bD93E4C9A-3D35-1243-AF06-FE26F00A836E%7d/%7b5A7A9472-89C6-AD4F-AECB-8FF88C9B8F3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涛</dc:creator>
  <cp:keywords/>
  <dc:description/>
  <cp:lastModifiedBy>黄 涛</cp:lastModifiedBy>
  <cp:revision>3</cp:revision>
  <dcterms:created xsi:type="dcterms:W3CDTF">2020-12-07T08:51:00Z</dcterms:created>
  <dcterms:modified xsi:type="dcterms:W3CDTF">2020-12-07T08:54:00Z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